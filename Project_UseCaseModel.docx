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173A" w14:textId="001126B3" w:rsidR="008C4393" w:rsidRPr="00D047E9" w:rsidRDefault="0056530F">
      <w:pPr>
        <w:pStyle w:val="Titlu"/>
        <w:jc w:val="right"/>
        <w:rPr>
          <w:rFonts w:ascii="Times New Roman" w:hAnsi="Times New Roman"/>
        </w:rPr>
      </w:pPr>
      <w:fldSimple w:instr=" SUBJECT  \* MERGEFORMAT ">
        <w:r w:rsidR="000916B9" w:rsidRPr="00D047E9">
          <w:rPr>
            <w:rFonts w:ascii="Times New Roman" w:hAnsi="Times New Roman"/>
          </w:rPr>
          <w:t>&lt;</w:t>
        </w:r>
        <w:r w:rsidR="0077591B">
          <w:rPr>
            <w:rFonts w:ascii="Times New Roman" w:hAnsi="Times New Roman"/>
          </w:rPr>
          <w:t>Art gallery</w:t>
        </w:r>
        <w:r w:rsidR="000916B9" w:rsidRPr="00D047E9">
          <w:rPr>
            <w:rFonts w:ascii="Times New Roman" w:hAnsi="Times New Roman"/>
          </w:rPr>
          <w:t>&gt;</w:t>
        </w:r>
      </w:fldSimple>
    </w:p>
    <w:p w14:paraId="4156D128" w14:textId="77777777"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3AA2B125" w14:textId="77777777"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14:paraId="0E72991C" w14:textId="77777777"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5D687148" w14:textId="77777777" w:rsidR="008C4393" w:rsidRPr="00D047E9" w:rsidRDefault="008C4393"/>
    <w:p w14:paraId="0ACEB425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36E1B2E1" w14:textId="77777777" w:rsidR="008C4393" w:rsidRPr="00D047E9" w:rsidRDefault="008C4393"/>
    <w:p w14:paraId="0B982780" w14:textId="77777777" w:rsidR="008C4393" w:rsidRPr="00D047E9" w:rsidRDefault="008C4393">
      <w:pPr>
        <w:pStyle w:val="Corptext"/>
      </w:pPr>
    </w:p>
    <w:p w14:paraId="67301118" w14:textId="77777777" w:rsidR="008C4393" w:rsidRPr="00D047E9" w:rsidRDefault="008C4393">
      <w:pPr>
        <w:pStyle w:val="Corptext"/>
      </w:pPr>
    </w:p>
    <w:p w14:paraId="3A0CBD61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5CA0F27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4C408AAF" w14:textId="77777777">
        <w:tc>
          <w:tcPr>
            <w:tcW w:w="2304" w:type="dxa"/>
          </w:tcPr>
          <w:p w14:paraId="03B407A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C95C21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843F04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166B52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55127C4A" w14:textId="77777777">
        <w:tc>
          <w:tcPr>
            <w:tcW w:w="2304" w:type="dxa"/>
          </w:tcPr>
          <w:p w14:paraId="63153C88" w14:textId="0B3028E5" w:rsidR="008C4393" w:rsidRPr="00D047E9" w:rsidRDefault="00570E86">
            <w:pPr>
              <w:pStyle w:val="Tabletext"/>
            </w:pPr>
            <w:r w:rsidRPr="00D047E9">
              <w:t>&lt;</w:t>
            </w:r>
            <w:r w:rsidR="00A55000">
              <w:t>22</w:t>
            </w:r>
            <w:r w:rsidRPr="00D047E9">
              <w:t>/</w:t>
            </w:r>
            <w:r w:rsidR="00A55000">
              <w:t>03</w:t>
            </w:r>
            <w:r w:rsidRPr="00D047E9">
              <w:t>/</w:t>
            </w:r>
            <w:r w:rsidR="00A55000">
              <w:t>2023</w:t>
            </w:r>
            <w:r w:rsidRPr="00D047E9">
              <w:t>&gt;</w:t>
            </w:r>
          </w:p>
        </w:tc>
        <w:tc>
          <w:tcPr>
            <w:tcW w:w="1152" w:type="dxa"/>
          </w:tcPr>
          <w:p w14:paraId="40C008E5" w14:textId="7C984E4C" w:rsidR="008C4393" w:rsidRPr="00D047E9" w:rsidRDefault="00570E86">
            <w:pPr>
              <w:pStyle w:val="Tabletext"/>
            </w:pPr>
            <w:r w:rsidRPr="00D047E9">
              <w:t>&lt;</w:t>
            </w:r>
            <w:r w:rsidR="00A55000">
              <w:t>1</w:t>
            </w:r>
            <w:r w:rsidRPr="00D047E9">
              <w:t>.</w:t>
            </w:r>
            <w:r w:rsidR="00A55000">
              <w:t>0</w:t>
            </w:r>
            <w:r w:rsidRPr="00D047E9">
              <w:t>&gt;</w:t>
            </w:r>
          </w:p>
        </w:tc>
        <w:tc>
          <w:tcPr>
            <w:tcW w:w="3744" w:type="dxa"/>
          </w:tcPr>
          <w:p w14:paraId="22220AB7" w14:textId="2B85DE97" w:rsidR="008C4393" w:rsidRPr="00D047E9" w:rsidRDefault="00A55000">
            <w:pPr>
              <w:pStyle w:val="Tabletext"/>
            </w:pPr>
            <w:r>
              <w:t>Use case description and use case diagram</w:t>
            </w:r>
          </w:p>
        </w:tc>
        <w:tc>
          <w:tcPr>
            <w:tcW w:w="2304" w:type="dxa"/>
          </w:tcPr>
          <w:p w14:paraId="0F01D9F0" w14:textId="4FCEE29E" w:rsidR="008C4393" w:rsidRPr="00D047E9" w:rsidRDefault="00570E86">
            <w:pPr>
              <w:pStyle w:val="Tabletext"/>
            </w:pPr>
            <w:r w:rsidRPr="00D047E9">
              <w:t>&lt;</w:t>
            </w:r>
            <w:r w:rsidR="00A55000">
              <w:t>Tusa Laurentiu</w:t>
            </w:r>
            <w:r w:rsidRPr="00D047E9">
              <w:t>&gt;</w:t>
            </w:r>
          </w:p>
        </w:tc>
      </w:tr>
      <w:tr w:rsidR="008C4393" w:rsidRPr="00D047E9" w14:paraId="6AD21A77" w14:textId="77777777">
        <w:tc>
          <w:tcPr>
            <w:tcW w:w="2304" w:type="dxa"/>
          </w:tcPr>
          <w:p w14:paraId="4137144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910AE44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FFA70CD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5C612F6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DB270A5" w14:textId="77777777">
        <w:tc>
          <w:tcPr>
            <w:tcW w:w="2304" w:type="dxa"/>
          </w:tcPr>
          <w:p w14:paraId="194E42CA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A650716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0CDD0AD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2CB5617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A9F4A69" w14:textId="77777777">
        <w:tc>
          <w:tcPr>
            <w:tcW w:w="2304" w:type="dxa"/>
          </w:tcPr>
          <w:p w14:paraId="01983DF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88CEB6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130296F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FB26A28" w14:textId="77777777" w:rsidR="008C4393" w:rsidRPr="00D047E9" w:rsidRDefault="008C4393">
            <w:pPr>
              <w:pStyle w:val="Tabletext"/>
            </w:pPr>
          </w:p>
        </w:tc>
      </w:tr>
    </w:tbl>
    <w:p w14:paraId="5BF67BBB" w14:textId="77777777" w:rsidR="008C4393" w:rsidRPr="00D047E9" w:rsidRDefault="008C4393"/>
    <w:p w14:paraId="19F589C1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7BB27C43" w14:textId="77777777" w:rsidR="00D047E9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09561DAA" w14:textId="77777777" w:rsidR="00D047E9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47BCB808" w14:textId="77777777"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2DECEA5E" w14:textId="77777777" w:rsidR="008C4393" w:rsidRPr="00D047E9" w:rsidRDefault="008C4393" w:rsidP="00D047E9">
      <w:pPr>
        <w:pStyle w:val="InfoBlue"/>
      </w:pPr>
    </w:p>
    <w:p w14:paraId="74E7DB5B" w14:textId="77777777" w:rsidR="008C4393" w:rsidRPr="00D047E9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DD72FA3" w14:textId="77777777"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14:paraId="434B6A8A" w14:textId="77777777" w:rsidR="0004741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Use case: &lt;use case goal&gt;</w:t>
      </w:r>
    </w:p>
    <w:p w14:paraId="3F430062" w14:textId="77777777" w:rsidR="0004741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Level: &lt;one of: summary level, user-goal level, sub-function&gt;</w:t>
      </w:r>
    </w:p>
    <w:p w14:paraId="087277B0" w14:textId="77777777" w:rsidR="0004741B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Primary actor: &lt;a role name for the actor who initiates the use case&gt;</w:t>
      </w:r>
    </w:p>
    <w:p w14:paraId="2A664460" w14:textId="77777777" w:rsidR="006C543D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 xml:space="preserve">Main success scenario: &lt;the steps of the main success </w:t>
      </w:r>
      <w:r w:rsidR="00D047E9">
        <w:rPr>
          <w:b/>
          <w:i/>
          <w:color w:val="C0504D"/>
          <w:sz w:val="24"/>
        </w:rPr>
        <w:t>scenario from trigger to goal delivery</w:t>
      </w:r>
      <w:r>
        <w:rPr>
          <w:b/>
          <w:i/>
          <w:vanish/>
          <w:color w:val="C0504D"/>
          <w:sz w:val="24"/>
        </w:rPr>
        <w:t>e following format:</w:t>
      </w:r>
      <w:r>
        <w:rPr>
          <w:b/>
          <w:i/>
          <w:vanish/>
          <w:color w:val="C0504D"/>
          <w:sz w:val="24"/>
        </w:rPr>
        <w:cr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vanish/>
          <w:color w:val="C0504D"/>
          <w:sz w:val="24"/>
        </w:rPr>
        <w:pgNum/>
      </w:r>
      <w:r>
        <w:rPr>
          <w:b/>
          <w:i/>
          <w:color w:val="C0504D"/>
          <w:sz w:val="24"/>
        </w:rPr>
        <w:t>&gt;</w:t>
      </w:r>
    </w:p>
    <w:p w14:paraId="3059DB83" w14:textId="77777777" w:rsidR="00D047E9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>
        <w:rPr>
          <w:b/>
          <w:i/>
          <w:color w:val="C0504D"/>
          <w:sz w:val="24"/>
        </w:rPr>
        <w:t>Extensions: &lt;alternate scenarios of success or failure&gt;</w:t>
      </w:r>
    </w:p>
    <w:p w14:paraId="0246F2C1" w14:textId="4ED89E2A" w:rsidR="008C4393" w:rsidRDefault="00570E86" w:rsidP="00D047E9">
      <w:pPr>
        <w:pStyle w:val="InfoBlue"/>
      </w:pPr>
      <w:r w:rsidRPr="00D047E9">
        <w:t>]</w:t>
      </w:r>
    </w:p>
    <w:p w14:paraId="67389822" w14:textId="74799E47" w:rsidR="00A55000" w:rsidRDefault="00A55000" w:rsidP="00A55000">
      <w:pPr>
        <w:pStyle w:val="Corptext"/>
      </w:pPr>
      <w:r>
        <w:t>Actors:   -       Admin, responsible for managing the application and ensuring the correct functionality.</w:t>
      </w:r>
    </w:p>
    <w:p w14:paraId="0945E7B2" w14:textId="7AF9CF3C" w:rsidR="00A55000" w:rsidRPr="00A55000" w:rsidRDefault="00A55000" w:rsidP="00A55000">
      <w:pPr>
        <w:pStyle w:val="Corptext"/>
        <w:numPr>
          <w:ilvl w:val="0"/>
          <w:numId w:val="27"/>
        </w:numPr>
      </w:pPr>
      <w:r>
        <w:t xml:space="preserve"> User, can navigate through the </w:t>
      </w:r>
      <w:r w:rsidR="00FA3239">
        <w:t>application and search for specific products.</w:t>
      </w:r>
    </w:p>
    <w:p w14:paraId="56F15440" w14:textId="034AC171" w:rsidR="0077591B" w:rsidRDefault="0077591B" w:rsidP="0077591B">
      <w:pPr>
        <w:pStyle w:val="Corptext"/>
        <w:rPr>
          <w:sz w:val="22"/>
          <w:szCs w:val="22"/>
        </w:rPr>
      </w:pPr>
      <w:r>
        <w:rPr>
          <w:sz w:val="22"/>
          <w:szCs w:val="22"/>
        </w:rPr>
        <w:t>Use cases:</w:t>
      </w:r>
    </w:p>
    <w:p w14:paraId="65EBD09C" w14:textId="1FF92F31" w:rsidR="0077591B" w:rsidRDefault="0077591B" w:rsidP="0077591B">
      <w:pPr>
        <w:pStyle w:val="Corptex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Log in</w:t>
      </w:r>
    </w:p>
    <w:p w14:paraId="3594222C" w14:textId="1E09015C" w:rsidR="0077591B" w:rsidRDefault="0077591B" w:rsidP="0077591B">
      <w:pPr>
        <w:pStyle w:val="Corptex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Create account</w:t>
      </w:r>
    </w:p>
    <w:p w14:paraId="5A85D780" w14:textId="5A7F7040" w:rsidR="0077591B" w:rsidRDefault="0077591B" w:rsidP="0077591B">
      <w:pPr>
        <w:pStyle w:val="Corptex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Create new product</w:t>
      </w:r>
    </w:p>
    <w:p w14:paraId="66023E29" w14:textId="14076AF4" w:rsidR="0077591B" w:rsidRDefault="0077591B" w:rsidP="0077591B">
      <w:pPr>
        <w:pStyle w:val="Corptex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Update a product</w:t>
      </w:r>
    </w:p>
    <w:p w14:paraId="7B9ED40D" w14:textId="34A53F64" w:rsidR="0077591B" w:rsidRDefault="0077591B" w:rsidP="0077591B">
      <w:pPr>
        <w:pStyle w:val="Corptex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Delete a product</w:t>
      </w:r>
    </w:p>
    <w:p w14:paraId="427DA3F6" w14:textId="0DD0275F" w:rsidR="0077591B" w:rsidRDefault="0077591B" w:rsidP="0077591B">
      <w:pPr>
        <w:pStyle w:val="Corptex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Select(View) products</w:t>
      </w:r>
    </w:p>
    <w:p w14:paraId="0583149F" w14:textId="4F6CF33A" w:rsidR="0077591B" w:rsidRDefault="0077591B" w:rsidP="0077591B">
      <w:pPr>
        <w:pStyle w:val="Corptex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Edit accounts</w:t>
      </w:r>
    </w:p>
    <w:p w14:paraId="21BBE219" w14:textId="5D75249F" w:rsidR="0077591B" w:rsidRDefault="0077591B" w:rsidP="0077591B">
      <w:pPr>
        <w:pStyle w:val="Corptext"/>
        <w:rPr>
          <w:sz w:val="22"/>
          <w:szCs w:val="22"/>
        </w:rPr>
      </w:pPr>
    </w:p>
    <w:p w14:paraId="60FB543C" w14:textId="37B94F85" w:rsidR="0077591B" w:rsidRPr="0077591B" w:rsidRDefault="0077591B" w:rsidP="0077591B">
      <w:pPr>
        <w:spacing w:line="240" w:lineRule="auto"/>
        <w:ind w:firstLine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>Use case: &lt;</w:t>
      </w:r>
      <w:r>
        <w:rPr>
          <w:bCs/>
          <w:iCs/>
          <w:sz w:val="22"/>
          <w:szCs w:val="18"/>
        </w:rPr>
        <w:t xml:space="preserve"> Log in </w:t>
      </w:r>
      <w:r w:rsidRPr="0077591B">
        <w:rPr>
          <w:bCs/>
          <w:iCs/>
          <w:sz w:val="22"/>
          <w:szCs w:val="18"/>
        </w:rPr>
        <w:t>&gt;</w:t>
      </w:r>
    </w:p>
    <w:p w14:paraId="24DB5D49" w14:textId="757EAEDA" w:rsidR="0077591B" w:rsidRPr="0077591B" w:rsidRDefault="0077591B" w:rsidP="0077591B">
      <w:pPr>
        <w:spacing w:line="240" w:lineRule="auto"/>
        <w:ind w:firstLine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>Level: &lt; summary level</w:t>
      </w:r>
      <w:r>
        <w:rPr>
          <w:bCs/>
          <w:iCs/>
          <w:sz w:val="22"/>
          <w:szCs w:val="18"/>
        </w:rPr>
        <w:t xml:space="preserve"> </w:t>
      </w:r>
      <w:r w:rsidRPr="0077591B">
        <w:rPr>
          <w:bCs/>
          <w:iCs/>
          <w:sz w:val="22"/>
          <w:szCs w:val="18"/>
        </w:rPr>
        <w:t xml:space="preserve"> </w:t>
      </w:r>
      <w:r w:rsidRPr="0077591B">
        <w:rPr>
          <w:bCs/>
          <w:iCs/>
          <w:sz w:val="22"/>
          <w:szCs w:val="18"/>
        </w:rPr>
        <w:t>&gt;</w:t>
      </w:r>
    </w:p>
    <w:p w14:paraId="0E968B0B" w14:textId="3AEF9EDE" w:rsidR="0077591B" w:rsidRPr="0077591B" w:rsidRDefault="0077591B" w:rsidP="0077591B">
      <w:pPr>
        <w:spacing w:line="240" w:lineRule="auto"/>
        <w:ind w:firstLine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>Primary actor: &lt;</w:t>
      </w:r>
      <w:r>
        <w:rPr>
          <w:bCs/>
          <w:iCs/>
          <w:sz w:val="22"/>
          <w:szCs w:val="18"/>
        </w:rPr>
        <w:t xml:space="preserve"> Admin</w:t>
      </w:r>
      <w:r w:rsidRPr="0077591B">
        <w:rPr>
          <w:bCs/>
          <w:iCs/>
          <w:sz w:val="22"/>
          <w:szCs w:val="18"/>
        </w:rPr>
        <w:t xml:space="preserve"> </w:t>
      </w:r>
      <w:r w:rsidRPr="0077591B">
        <w:rPr>
          <w:bCs/>
          <w:iCs/>
          <w:sz w:val="22"/>
          <w:szCs w:val="18"/>
        </w:rPr>
        <w:t>&gt;</w:t>
      </w:r>
    </w:p>
    <w:p w14:paraId="4060F073" w14:textId="07AE58C6" w:rsidR="0077591B" w:rsidRDefault="0077591B" w:rsidP="0077591B">
      <w:pPr>
        <w:spacing w:line="240" w:lineRule="auto"/>
        <w:ind w:left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 xml:space="preserve">Main success scenario: </w:t>
      </w:r>
    </w:p>
    <w:p w14:paraId="46905515" w14:textId="7F974BDD" w:rsidR="0077591B" w:rsidRDefault="0077591B" w:rsidP="0077591B">
      <w:pPr>
        <w:numPr>
          <w:ilvl w:val="0"/>
          <w:numId w:val="24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Open application</w:t>
      </w:r>
    </w:p>
    <w:p w14:paraId="50C8B595" w14:textId="139216CD" w:rsidR="0077591B" w:rsidRDefault="0077591B" w:rsidP="0077591B">
      <w:pPr>
        <w:numPr>
          <w:ilvl w:val="0"/>
          <w:numId w:val="24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Input admin credentials</w:t>
      </w:r>
    </w:p>
    <w:p w14:paraId="66817D6D" w14:textId="0F3DCB6B" w:rsidR="006F499A" w:rsidRDefault="006F499A" w:rsidP="0077591B">
      <w:pPr>
        <w:numPr>
          <w:ilvl w:val="0"/>
          <w:numId w:val="24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Click Submit</w:t>
      </w:r>
    </w:p>
    <w:p w14:paraId="278D8ADA" w14:textId="5F3C7D70" w:rsidR="0077591B" w:rsidRDefault="0077591B" w:rsidP="0077591B">
      <w:pPr>
        <w:numPr>
          <w:ilvl w:val="0"/>
          <w:numId w:val="24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Credentials are verified</w:t>
      </w:r>
    </w:p>
    <w:p w14:paraId="2EA51259" w14:textId="3E83B686" w:rsidR="0077591B" w:rsidRPr="0077591B" w:rsidRDefault="0077591B" w:rsidP="0077591B">
      <w:pPr>
        <w:numPr>
          <w:ilvl w:val="0"/>
          <w:numId w:val="24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Admin access is granted</w:t>
      </w:r>
    </w:p>
    <w:p w14:paraId="61F5423E" w14:textId="772A50DD" w:rsidR="0077591B" w:rsidRDefault="0077591B" w:rsidP="0077591B">
      <w:pPr>
        <w:spacing w:line="240" w:lineRule="auto"/>
        <w:ind w:left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 xml:space="preserve">Extensions: </w:t>
      </w:r>
    </w:p>
    <w:p w14:paraId="2CDD7484" w14:textId="29674892" w:rsidR="0077591B" w:rsidRPr="0077591B" w:rsidRDefault="0077591B" w:rsidP="0077591B">
      <w:pPr>
        <w:spacing w:line="240" w:lineRule="auto"/>
        <w:ind w:left="720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ab/>
        <w:t>Credentials do not match with the stored usernames and passwords – go back to step 2</w:t>
      </w:r>
    </w:p>
    <w:p w14:paraId="720AD993" w14:textId="7A57E127" w:rsidR="0077591B" w:rsidRDefault="0077591B" w:rsidP="0077591B">
      <w:pPr>
        <w:pStyle w:val="Corptext"/>
        <w:rPr>
          <w:sz w:val="22"/>
          <w:szCs w:val="22"/>
        </w:rPr>
      </w:pPr>
    </w:p>
    <w:p w14:paraId="550B9F54" w14:textId="25504835" w:rsidR="0077591B" w:rsidRPr="0077591B" w:rsidRDefault="0077591B" w:rsidP="0077591B">
      <w:pPr>
        <w:spacing w:line="240" w:lineRule="auto"/>
        <w:ind w:firstLine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>Use case: &lt;</w:t>
      </w:r>
      <w:r>
        <w:rPr>
          <w:bCs/>
          <w:iCs/>
          <w:sz w:val="22"/>
          <w:szCs w:val="18"/>
        </w:rPr>
        <w:t xml:space="preserve"> </w:t>
      </w:r>
      <w:r>
        <w:rPr>
          <w:bCs/>
          <w:iCs/>
          <w:sz w:val="22"/>
          <w:szCs w:val="18"/>
        </w:rPr>
        <w:t>Select(View) products</w:t>
      </w:r>
      <w:r>
        <w:rPr>
          <w:bCs/>
          <w:iCs/>
          <w:sz w:val="22"/>
          <w:szCs w:val="18"/>
        </w:rPr>
        <w:t xml:space="preserve"> </w:t>
      </w:r>
      <w:r w:rsidRPr="0077591B">
        <w:rPr>
          <w:bCs/>
          <w:iCs/>
          <w:sz w:val="22"/>
          <w:szCs w:val="18"/>
        </w:rPr>
        <w:t>&gt;</w:t>
      </w:r>
    </w:p>
    <w:p w14:paraId="39EC450A" w14:textId="77777777" w:rsidR="0077591B" w:rsidRPr="0077591B" w:rsidRDefault="0077591B" w:rsidP="0077591B">
      <w:pPr>
        <w:spacing w:line="240" w:lineRule="auto"/>
        <w:ind w:firstLine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>Level: &lt; summary level</w:t>
      </w:r>
      <w:r>
        <w:rPr>
          <w:bCs/>
          <w:iCs/>
          <w:sz w:val="22"/>
          <w:szCs w:val="18"/>
        </w:rPr>
        <w:t xml:space="preserve"> </w:t>
      </w:r>
      <w:r w:rsidRPr="0077591B">
        <w:rPr>
          <w:bCs/>
          <w:iCs/>
          <w:sz w:val="22"/>
          <w:szCs w:val="18"/>
        </w:rPr>
        <w:t xml:space="preserve"> &gt;</w:t>
      </w:r>
    </w:p>
    <w:p w14:paraId="38215D36" w14:textId="127CD93F" w:rsidR="0077591B" w:rsidRPr="0077591B" w:rsidRDefault="0077591B" w:rsidP="0077591B">
      <w:pPr>
        <w:spacing w:line="240" w:lineRule="auto"/>
        <w:ind w:firstLine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>Primary actor: &lt;</w:t>
      </w:r>
      <w:r>
        <w:rPr>
          <w:bCs/>
          <w:iCs/>
          <w:sz w:val="22"/>
          <w:szCs w:val="18"/>
        </w:rPr>
        <w:t xml:space="preserve"> Admin</w:t>
      </w:r>
      <w:r>
        <w:rPr>
          <w:bCs/>
          <w:iCs/>
          <w:sz w:val="22"/>
          <w:szCs w:val="18"/>
        </w:rPr>
        <w:t>/User</w:t>
      </w:r>
      <w:r w:rsidRPr="0077591B">
        <w:rPr>
          <w:bCs/>
          <w:iCs/>
          <w:sz w:val="22"/>
          <w:szCs w:val="18"/>
        </w:rPr>
        <w:t xml:space="preserve"> &gt;</w:t>
      </w:r>
    </w:p>
    <w:p w14:paraId="7301AC84" w14:textId="77777777" w:rsidR="0077591B" w:rsidRDefault="0077591B" w:rsidP="0077591B">
      <w:pPr>
        <w:spacing w:line="240" w:lineRule="auto"/>
        <w:ind w:left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 xml:space="preserve">Main success scenario: </w:t>
      </w:r>
    </w:p>
    <w:p w14:paraId="2244443C" w14:textId="77777777" w:rsidR="0077591B" w:rsidRDefault="0077591B" w:rsidP="0077591B">
      <w:pPr>
        <w:numPr>
          <w:ilvl w:val="0"/>
          <w:numId w:val="25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Open application</w:t>
      </w:r>
    </w:p>
    <w:p w14:paraId="2FFA6413" w14:textId="5DCBD975" w:rsidR="0077591B" w:rsidRDefault="0077591B" w:rsidP="0077591B">
      <w:pPr>
        <w:numPr>
          <w:ilvl w:val="0"/>
          <w:numId w:val="25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lastRenderedPageBreak/>
        <w:t>Input admin</w:t>
      </w:r>
      <w:r>
        <w:rPr>
          <w:bCs/>
          <w:iCs/>
          <w:sz w:val="22"/>
          <w:szCs w:val="18"/>
        </w:rPr>
        <w:t>/user</w:t>
      </w:r>
      <w:r>
        <w:rPr>
          <w:bCs/>
          <w:iCs/>
          <w:sz w:val="22"/>
          <w:szCs w:val="18"/>
        </w:rPr>
        <w:t xml:space="preserve"> credentials</w:t>
      </w:r>
    </w:p>
    <w:p w14:paraId="33DE022C" w14:textId="77777777" w:rsidR="0077591B" w:rsidRDefault="0077591B" w:rsidP="0077591B">
      <w:pPr>
        <w:numPr>
          <w:ilvl w:val="0"/>
          <w:numId w:val="25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Credentials are verified</w:t>
      </w:r>
    </w:p>
    <w:p w14:paraId="67062095" w14:textId="18569F74" w:rsidR="0077591B" w:rsidRDefault="0077591B" w:rsidP="0077591B">
      <w:pPr>
        <w:numPr>
          <w:ilvl w:val="0"/>
          <w:numId w:val="25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Admin</w:t>
      </w:r>
      <w:r>
        <w:rPr>
          <w:bCs/>
          <w:iCs/>
          <w:sz w:val="22"/>
          <w:szCs w:val="18"/>
        </w:rPr>
        <w:t>/user</w:t>
      </w:r>
      <w:r>
        <w:rPr>
          <w:bCs/>
          <w:iCs/>
          <w:sz w:val="22"/>
          <w:szCs w:val="18"/>
        </w:rPr>
        <w:t xml:space="preserve"> access is granted</w:t>
      </w:r>
    </w:p>
    <w:p w14:paraId="4E2FD76B" w14:textId="035021E9" w:rsidR="0077591B" w:rsidRDefault="0077591B" w:rsidP="0077591B">
      <w:pPr>
        <w:numPr>
          <w:ilvl w:val="0"/>
          <w:numId w:val="25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Set filters for selection</w:t>
      </w:r>
    </w:p>
    <w:p w14:paraId="3431A503" w14:textId="1AC068B4" w:rsidR="0077591B" w:rsidRPr="0077591B" w:rsidRDefault="0077591B" w:rsidP="0077591B">
      <w:pPr>
        <w:numPr>
          <w:ilvl w:val="0"/>
          <w:numId w:val="25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View the products</w:t>
      </w:r>
    </w:p>
    <w:p w14:paraId="711CE2B8" w14:textId="77777777" w:rsidR="0077591B" w:rsidRDefault="0077591B" w:rsidP="0077591B">
      <w:pPr>
        <w:spacing w:line="240" w:lineRule="auto"/>
        <w:ind w:left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 xml:space="preserve">Extensions: </w:t>
      </w:r>
    </w:p>
    <w:p w14:paraId="7C32B0F0" w14:textId="14063C74" w:rsidR="0077591B" w:rsidRDefault="0077591B" w:rsidP="0077591B">
      <w:pPr>
        <w:spacing w:line="240" w:lineRule="auto"/>
        <w:ind w:left="720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ab/>
        <w:t>Credentials do not match with the stored usernames and passwords – go back to step 2</w:t>
      </w:r>
    </w:p>
    <w:p w14:paraId="4E49E297" w14:textId="4AA265FE" w:rsidR="009911E4" w:rsidRDefault="009911E4" w:rsidP="0077591B">
      <w:pPr>
        <w:spacing w:line="240" w:lineRule="auto"/>
        <w:ind w:left="720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ab/>
        <w:t>Too many filters applied may result in 0 products for display – go back to step 5</w:t>
      </w:r>
    </w:p>
    <w:p w14:paraId="532F94BE" w14:textId="636A2433" w:rsidR="009911E4" w:rsidRDefault="009911E4" w:rsidP="0077591B">
      <w:pPr>
        <w:spacing w:line="240" w:lineRule="auto"/>
        <w:ind w:left="720"/>
        <w:jc w:val="both"/>
        <w:rPr>
          <w:bCs/>
          <w:iCs/>
          <w:sz w:val="22"/>
          <w:szCs w:val="18"/>
        </w:rPr>
      </w:pPr>
    </w:p>
    <w:p w14:paraId="43DA49EE" w14:textId="2B587097" w:rsidR="009911E4" w:rsidRPr="0077591B" w:rsidRDefault="009911E4" w:rsidP="009911E4">
      <w:pPr>
        <w:spacing w:line="240" w:lineRule="auto"/>
        <w:ind w:firstLine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>Use case: &lt;</w:t>
      </w:r>
      <w:r>
        <w:rPr>
          <w:bCs/>
          <w:iCs/>
          <w:sz w:val="22"/>
          <w:szCs w:val="18"/>
        </w:rPr>
        <w:t xml:space="preserve"> </w:t>
      </w:r>
      <w:r>
        <w:rPr>
          <w:bCs/>
          <w:iCs/>
          <w:sz w:val="22"/>
          <w:szCs w:val="18"/>
        </w:rPr>
        <w:t>Create new product</w:t>
      </w:r>
      <w:r>
        <w:rPr>
          <w:bCs/>
          <w:iCs/>
          <w:sz w:val="22"/>
          <w:szCs w:val="18"/>
        </w:rPr>
        <w:t xml:space="preserve"> </w:t>
      </w:r>
      <w:r w:rsidRPr="0077591B">
        <w:rPr>
          <w:bCs/>
          <w:iCs/>
          <w:sz w:val="22"/>
          <w:szCs w:val="18"/>
        </w:rPr>
        <w:t>&gt;</w:t>
      </w:r>
    </w:p>
    <w:p w14:paraId="28531A16" w14:textId="77777777" w:rsidR="009911E4" w:rsidRPr="0077591B" w:rsidRDefault="009911E4" w:rsidP="009911E4">
      <w:pPr>
        <w:spacing w:line="240" w:lineRule="auto"/>
        <w:ind w:firstLine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>Level: &lt; summary level</w:t>
      </w:r>
      <w:r>
        <w:rPr>
          <w:bCs/>
          <w:iCs/>
          <w:sz w:val="22"/>
          <w:szCs w:val="18"/>
        </w:rPr>
        <w:t xml:space="preserve"> </w:t>
      </w:r>
      <w:r w:rsidRPr="0077591B">
        <w:rPr>
          <w:bCs/>
          <w:iCs/>
          <w:sz w:val="22"/>
          <w:szCs w:val="18"/>
        </w:rPr>
        <w:t xml:space="preserve"> &gt;</w:t>
      </w:r>
    </w:p>
    <w:p w14:paraId="171C83AE" w14:textId="77777777" w:rsidR="009911E4" w:rsidRPr="0077591B" w:rsidRDefault="009911E4" w:rsidP="009911E4">
      <w:pPr>
        <w:spacing w:line="240" w:lineRule="auto"/>
        <w:ind w:firstLine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>Primary actor: &lt;</w:t>
      </w:r>
      <w:r>
        <w:rPr>
          <w:bCs/>
          <w:iCs/>
          <w:sz w:val="22"/>
          <w:szCs w:val="18"/>
        </w:rPr>
        <w:t xml:space="preserve"> Admin</w:t>
      </w:r>
      <w:r w:rsidRPr="0077591B">
        <w:rPr>
          <w:bCs/>
          <w:iCs/>
          <w:sz w:val="22"/>
          <w:szCs w:val="18"/>
        </w:rPr>
        <w:t xml:space="preserve"> &gt;</w:t>
      </w:r>
    </w:p>
    <w:p w14:paraId="3BF45AD7" w14:textId="77777777" w:rsidR="009911E4" w:rsidRDefault="009911E4" w:rsidP="009911E4">
      <w:pPr>
        <w:spacing w:line="240" w:lineRule="auto"/>
        <w:ind w:left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 xml:space="preserve">Main success scenario: </w:t>
      </w:r>
    </w:p>
    <w:p w14:paraId="284DBF87" w14:textId="77777777" w:rsidR="009911E4" w:rsidRDefault="009911E4" w:rsidP="009911E4">
      <w:pPr>
        <w:numPr>
          <w:ilvl w:val="0"/>
          <w:numId w:val="26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Open application</w:t>
      </w:r>
    </w:p>
    <w:p w14:paraId="49B95437" w14:textId="77777777" w:rsidR="009911E4" w:rsidRDefault="009911E4" w:rsidP="009911E4">
      <w:pPr>
        <w:numPr>
          <w:ilvl w:val="0"/>
          <w:numId w:val="26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Input admin credentials</w:t>
      </w:r>
    </w:p>
    <w:p w14:paraId="65E0A855" w14:textId="77777777" w:rsidR="009911E4" w:rsidRDefault="009911E4" w:rsidP="009911E4">
      <w:pPr>
        <w:numPr>
          <w:ilvl w:val="0"/>
          <w:numId w:val="26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Credentials are verified</w:t>
      </w:r>
    </w:p>
    <w:p w14:paraId="76A6A35C" w14:textId="7AE425D2" w:rsidR="009911E4" w:rsidRDefault="009911E4" w:rsidP="009911E4">
      <w:pPr>
        <w:numPr>
          <w:ilvl w:val="0"/>
          <w:numId w:val="26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Admin access is granted</w:t>
      </w:r>
    </w:p>
    <w:p w14:paraId="1D8BE8BF" w14:textId="5D5B9276" w:rsidR="009911E4" w:rsidRDefault="009911E4" w:rsidP="009911E4">
      <w:pPr>
        <w:numPr>
          <w:ilvl w:val="0"/>
          <w:numId w:val="26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Open create new product menu</w:t>
      </w:r>
    </w:p>
    <w:p w14:paraId="1D0EA1FE" w14:textId="54111932" w:rsidR="009911E4" w:rsidRDefault="009911E4" w:rsidP="009911E4">
      <w:pPr>
        <w:numPr>
          <w:ilvl w:val="0"/>
          <w:numId w:val="26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Input the details for that product</w:t>
      </w:r>
    </w:p>
    <w:p w14:paraId="2F00807C" w14:textId="20CFA9FF" w:rsidR="009911E4" w:rsidRPr="0077591B" w:rsidRDefault="009911E4" w:rsidP="009911E4">
      <w:pPr>
        <w:numPr>
          <w:ilvl w:val="0"/>
          <w:numId w:val="26"/>
        </w:numPr>
        <w:spacing w:line="240" w:lineRule="auto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>Click create</w:t>
      </w:r>
    </w:p>
    <w:p w14:paraId="71D6027F" w14:textId="77777777" w:rsidR="009911E4" w:rsidRDefault="009911E4" w:rsidP="009911E4">
      <w:pPr>
        <w:spacing w:line="240" w:lineRule="auto"/>
        <w:ind w:left="720"/>
        <w:jc w:val="both"/>
        <w:rPr>
          <w:bCs/>
          <w:iCs/>
          <w:sz w:val="22"/>
          <w:szCs w:val="18"/>
        </w:rPr>
      </w:pPr>
      <w:r w:rsidRPr="0077591B">
        <w:rPr>
          <w:bCs/>
          <w:iCs/>
          <w:sz w:val="22"/>
          <w:szCs w:val="18"/>
        </w:rPr>
        <w:t xml:space="preserve">Extensions: </w:t>
      </w:r>
    </w:p>
    <w:p w14:paraId="3A2AA890" w14:textId="59B9528F" w:rsidR="009911E4" w:rsidRDefault="009911E4" w:rsidP="009911E4">
      <w:pPr>
        <w:spacing w:line="240" w:lineRule="auto"/>
        <w:ind w:left="720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ab/>
        <w:t>Credentials do not match with the stored usernames and passwords – go back to step 2</w:t>
      </w:r>
    </w:p>
    <w:p w14:paraId="79FB96EF" w14:textId="36FC2365" w:rsidR="009911E4" w:rsidRPr="0077591B" w:rsidRDefault="009911E4" w:rsidP="0077591B">
      <w:pPr>
        <w:spacing w:line="240" w:lineRule="auto"/>
        <w:ind w:left="720"/>
        <w:jc w:val="both"/>
        <w:rPr>
          <w:bCs/>
          <w:iCs/>
          <w:sz w:val="22"/>
          <w:szCs w:val="18"/>
        </w:rPr>
      </w:pPr>
      <w:r>
        <w:rPr>
          <w:bCs/>
          <w:iCs/>
          <w:sz w:val="22"/>
          <w:szCs w:val="18"/>
        </w:rPr>
        <w:tab/>
        <w:t>Required input for the creation of a new product is invalid – go back to step 6</w:t>
      </w:r>
    </w:p>
    <w:p w14:paraId="18658663" w14:textId="77777777" w:rsidR="0077591B" w:rsidRPr="0077591B" w:rsidRDefault="0077591B" w:rsidP="0077591B">
      <w:pPr>
        <w:pStyle w:val="Corptext"/>
        <w:rPr>
          <w:sz w:val="22"/>
          <w:szCs w:val="22"/>
        </w:rPr>
      </w:pPr>
    </w:p>
    <w:p w14:paraId="76DB987F" w14:textId="77777777"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61763DCB" w14:textId="7C12B2C9"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14:paraId="7461BF1B" w14:textId="799DDE2B" w:rsidR="00214537" w:rsidRDefault="00214537" w:rsidP="00214537">
      <w:pPr>
        <w:pStyle w:val="Corptext"/>
        <w:ind w:left="0"/>
        <w:rPr>
          <w:noProof/>
        </w:rPr>
      </w:pPr>
      <w:r w:rsidRPr="00442D14">
        <w:rPr>
          <w:noProof/>
        </w:rPr>
        <w:pict w14:anchorId="46351E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ine 1" o:spid="_x0000_i1025" type="#_x0000_t75" style="width:468pt;height:234.6pt;visibility:visible;mso-wrap-style:square">
            <v:imagedata r:id="rId8" o:title=""/>
          </v:shape>
        </w:pict>
      </w:r>
    </w:p>
    <w:p w14:paraId="38611221" w14:textId="77777777" w:rsidR="00214537" w:rsidRPr="00214537" w:rsidRDefault="00214537" w:rsidP="00214537">
      <w:pPr>
        <w:pStyle w:val="Corptext"/>
      </w:pPr>
    </w:p>
    <w:sectPr w:rsidR="00214537" w:rsidRPr="00214537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BA12" w14:textId="77777777" w:rsidR="00E32271" w:rsidRDefault="00E32271">
      <w:pPr>
        <w:spacing w:line="240" w:lineRule="auto"/>
      </w:pPr>
      <w:r>
        <w:separator/>
      </w:r>
    </w:p>
  </w:endnote>
  <w:endnote w:type="continuationSeparator" w:id="0">
    <w:p w14:paraId="2902F852" w14:textId="77777777" w:rsidR="00E32271" w:rsidRDefault="00E32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3F2436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6C6272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098343" w14:textId="7777777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7591B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FD5EA2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14:paraId="6B51A1A5" w14:textId="77777777"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B0389" w14:textId="77777777" w:rsidR="00E32271" w:rsidRDefault="00E32271">
      <w:pPr>
        <w:spacing w:line="240" w:lineRule="auto"/>
      </w:pPr>
      <w:r>
        <w:separator/>
      </w:r>
    </w:p>
  </w:footnote>
  <w:footnote w:type="continuationSeparator" w:id="0">
    <w:p w14:paraId="789725B0" w14:textId="77777777" w:rsidR="00E32271" w:rsidRDefault="00E322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91127" w14:textId="77777777" w:rsidR="008C4393" w:rsidRDefault="008C4393">
    <w:pPr>
      <w:rPr>
        <w:sz w:val="24"/>
      </w:rPr>
    </w:pPr>
  </w:p>
  <w:p w14:paraId="0F43E53B" w14:textId="77777777" w:rsidR="008C4393" w:rsidRDefault="008C4393">
    <w:pPr>
      <w:pBdr>
        <w:top w:val="single" w:sz="6" w:space="1" w:color="auto"/>
      </w:pBdr>
      <w:rPr>
        <w:sz w:val="24"/>
      </w:rPr>
    </w:pPr>
  </w:p>
  <w:p w14:paraId="3ABDB6AA" w14:textId="33D014CD" w:rsidR="008C4393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0916B9">
        <w:rPr>
          <w:rFonts w:ascii="Arial" w:hAnsi="Arial"/>
          <w:b/>
          <w:sz w:val="36"/>
        </w:rPr>
        <w:t>&lt;</w:t>
      </w:r>
      <w:r w:rsidR="0077591B">
        <w:rPr>
          <w:rFonts w:ascii="Arial" w:hAnsi="Arial"/>
          <w:b/>
          <w:sz w:val="36"/>
        </w:rPr>
        <w:t>Tusa Laurentiu</w:t>
      </w:r>
      <w:r w:rsidR="000916B9">
        <w:rPr>
          <w:rFonts w:ascii="Arial" w:hAnsi="Arial"/>
          <w:b/>
          <w:sz w:val="36"/>
        </w:rPr>
        <w:t>&gt;</w:t>
      </w:r>
    </w:fldSimple>
  </w:p>
  <w:p w14:paraId="1B15745F" w14:textId="4BA53B60" w:rsidR="0004741B" w:rsidRDefault="000000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>&lt;</w:t>
      </w:r>
      <w:r w:rsidR="0077591B">
        <w:rPr>
          <w:rFonts w:ascii="Arial" w:hAnsi="Arial"/>
          <w:b/>
          <w:sz w:val="36"/>
        </w:rPr>
        <w:t>30431</w:t>
      </w:r>
      <w:r w:rsidR="0004741B">
        <w:rPr>
          <w:rFonts w:ascii="Arial" w:hAnsi="Arial"/>
          <w:b/>
          <w:sz w:val="36"/>
        </w:rPr>
        <w:t>&gt;</w:t>
      </w:r>
    </w:fldSimple>
  </w:p>
  <w:p w14:paraId="211E2779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1CDD00F6" w14:textId="77777777"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77B435E6" w14:textId="77777777">
      <w:tc>
        <w:tcPr>
          <w:tcW w:w="6379" w:type="dxa"/>
        </w:tcPr>
        <w:p w14:paraId="2A69BC43" w14:textId="2E093144" w:rsidR="008C4393" w:rsidRDefault="00000000">
          <w:fldSimple w:instr="subject  \* Mergeformat ">
            <w:r w:rsidR="000916B9">
              <w:t>&lt;</w:t>
            </w:r>
            <w:r w:rsidR="0077591B">
              <w:t>Art</w:t>
            </w:r>
            <w:r w:rsidR="000916B9">
              <w:t xml:space="preserve"> </w:t>
            </w:r>
            <w:r w:rsidR="0077591B">
              <w:t>gallery</w:t>
            </w:r>
            <w:r w:rsidR="000916B9">
              <w:t>&gt;</w:t>
            </w:r>
          </w:fldSimple>
        </w:p>
      </w:tc>
      <w:tc>
        <w:tcPr>
          <w:tcW w:w="3179" w:type="dxa"/>
        </w:tcPr>
        <w:p w14:paraId="35682730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772411D7" w14:textId="77777777">
      <w:tc>
        <w:tcPr>
          <w:tcW w:w="6379" w:type="dxa"/>
        </w:tcPr>
        <w:p w14:paraId="5784B41C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8FE843F" w14:textId="2151C40E" w:rsidR="008C4393" w:rsidRDefault="00570E86">
          <w:r>
            <w:t xml:space="preserve">  Date:  &lt;</w:t>
          </w:r>
          <w:r w:rsidR="00A55000">
            <w:t>22</w:t>
          </w:r>
          <w:r w:rsidR="00A55000" w:rsidRPr="00D047E9">
            <w:t>/</w:t>
          </w:r>
          <w:r w:rsidR="00A55000">
            <w:t>03</w:t>
          </w:r>
          <w:r w:rsidR="00A55000" w:rsidRPr="00D047E9">
            <w:t>/</w:t>
          </w:r>
          <w:r w:rsidR="00A55000">
            <w:t>2023</w:t>
          </w:r>
          <w:r>
            <w:t>&gt;</w:t>
          </w:r>
        </w:p>
      </w:tc>
    </w:tr>
    <w:tr w:rsidR="008C4393" w14:paraId="0B9D5A7C" w14:textId="77777777">
      <w:tc>
        <w:tcPr>
          <w:tcW w:w="9558" w:type="dxa"/>
          <w:gridSpan w:val="2"/>
        </w:tcPr>
        <w:p w14:paraId="3DCD64B5" w14:textId="77777777" w:rsidR="008C4393" w:rsidRDefault="00570E86">
          <w:r>
            <w:t>&lt;document identifier&gt;</w:t>
          </w:r>
        </w:p>
      </w:tc>
    </w:tr>
  </w:tbl>
  <w:p w14:paraId="2EA4FBA6" w14:textId="77777777"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8E2AEB"/>
    <w:multiLevelType w:val="hybridMultilevel"/>
    <w:tmpl w:val="9F260CF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EC62AD"/>
    <w:multiLevelType w:val="hybridMultilevel"/>
    <w:tmpl w:val="9F260C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3F3D6C"/>
    <w:multiLevelType w:val="hybridMultilevel"/>
    <w:tmpl w:val="3AFC5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C25E6E"/>
    <w:multiLevelType w:val="hybridMultilevel"/>
    <w:tmpl w:val="9F260CF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4B749D"/>
    <w:multiLevelType w:val="hybridMultilevel"/>
    <w:tmpl w:val="AD1CAD24"/>
    <w:lvl w:ilvl="0" w:tplc="4AB4417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152931">
    <w:abstractNumId w:val="0"/>
  </w:num>
  <w:num w:numId="2" w16cid:durableId="93783503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373623613">
    <w:abstractNumId w:val="13"/>
  </w:num>
  <w:num w:numId="4" w16cid:durableId="1299262029">
    <w:abstractNumId w:val="25"/>
  </w:num>
  <w:num w:numId="5" w16cid:durableId="1983000731">
    <w:abstractNumId w:val="19"/>
  </w:num>
  <w:num w:numId="6" w16cid:durableId="1321345050">
    <w:abstractNumId w:val="18"/>
  </w:num>
  <w:num w:numId="7" w16cid:durableId="180782112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413164554">
    <w:abstractNumId w:val="2"/>
  </w:num>
  <w:num w:numId="9" w16cid:durableId="1322155282">
    <w:abstractNumId w:val="24"/>
  </w:num>
  <w:num w:numId="10" w16cid:durableId="1488979017">
    <w:abstractNumId w:val="4"/>
  </w:num>
  <w:num w:numId="11" w16cid:durableId="810948133">
    <w:abstractNumId w:val="15"/>
  </w:num>
  <w:num w:numId="12" w16cid:durableId="731852725">
    <w:abstractNumId w:val="11"/>
  </w:num>
  <w:num w:numId="13" w16cid:durableId="1484858035">
    <w:abstractNumId w:val="23"/>
  </w:num>
  <w:num w:numId="14" w16cid:durableId="2036424937">
    <w:abstractNumId w:val="10"/>
  </w:num>
  <w:num w:numId="15" w16cid:durableId="1448892709">
    <w:abstractNumId w:val="6"/>
  </w:num>
  <w:num w:numId="16" w16cid:durableId="2046901758">
    <w:abstractNumId w:val="22"/>
  </w:num>
  <w:num w:numId="17" w16cid:durableId="526648379">
    <w:abstractNumId w:val="17"/>
  </w:num>
  <w:num w:numId="18" w16cid:durableId="888147782">
    <w:abstractNumId w:val="7"/>
  </w:num>
  <w:num w:numId="19" w16cid:durableId="1554654297">
    <w:abstractNumId w:val="16"/>
  </w:num>
  <w:num w:numId="20" w16cid:durableId="1775514271">
    <w:abstractNumId w:val="8"/>
  </w:num>
  <w:num w:numId="21" w16cid:durableId="1947879423">
    <w:abstractNumId w:val="21"/>
  </w:num>
  <w:num w:numId="22" w16cid:durableId="815537409">
    <w:abstractNumId w:val="9"/>
  </w:num>
  <w:num w:numId="23" w16cid:durableId="1221283055">
    <w:abstractNumId w:val="12"/>
  </w:num>
  <w:num w:numId="24" w16cid:durableId="29115957">
    <w:abstractNumId w:val="5"/>
  </w:num>
  <w:num w:numId="25" w16cid:durableId="1724254474">
    <w:abstractNumId w:val="14"/>
  </w:num>
  <w:num w:numId="26" w16cid:durableId="866597481">
    <w:abstractNumId w:val="3"/>
  </w:num>
  <w:num w:numId="27" w16cid:durableId="7052506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14537"/>
    <w:rsid w:val="002D02EB"/>
    <w:rsid w:val="0056530F"/>
    <w:rsid w:val="00570E86"/>
    <w:rsid w:val="00664E4B"/>
    <w:rsid w:val="006C543D"/>
    <w:rsid w:val="006F499A"/>
    <w:rsid w:val="0077591B"/>
    <w:rsid w:val="008C4393"/>
    <w:rsid w:val="0090593F"/>
    <w:rsid w:val="009911E4"/>
    <w:rsid w:val="00A55000"/>
    <w:rsid w:val="00C709E3"/>
    <w:rsid w:val="00D047E9"/>
    <w:rsid w:val="00D720D3"/>
    <w:rsid w:val="00E32271"/>
    <w:rsid w:val="00FA3239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3DEC7"/>
  <w15:docId w15:val="{B57871AB-7948-4D83-896F-216D7CAC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1E4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28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Laurentiu Tusa</cp:lastModifiedBy>
  <cp:revision>8</cp:revision>
  <dcterms:created xsi:type="dcterms:W3CDTF">2010-02-24T09:14:00Z</dcterms:created>
  <dcterms:modified xsi:type="dcterms:W3CDTF">2023-03-22T08:15:00Z</dcterms:modified>
</cp:coreProperties>
</file>